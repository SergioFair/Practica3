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9F2" w:rsidRPr="003A59F2" w:rsidRDefault="00127E74" w:rsidP="003A59F2">
      <w:pPr>
        <w:pStyle w:val="Title"/>
      </w:pPr>
      <w:r>
        <w:t xml:space="preserve">Tarea 3. Aplicación </w:t>
      </w:r>
      <w:proofErr w:type="spellStart"/>
      <w:r>
        <w:t>Wikitude</w:t>
      </w:r>
      <w:proofErr w:type="spellEnd"/>
    </w:p>
    <w:p w:rsidR="00C0097E" w:rsidRDefault="00C0097E" w:rsidP="00C0097E">
      <w:pPr>
        <w:pStyle w:val="ListParagraph"/>
        <w:ind w:left="1080"/>
        <w:rPr>
          <w:noProof/>
        </w:rPr>
      </w:pPr>
    </w:p>
    <w:p w:rsidR="000C4A9E" w:rsidRDefault="000C4A9E" w:rsidP="000C4A9E">
      <w:r>
        <w:t xml:space="preserve">Para la realización de esta tarea se ha escogido la opción 1, utilizado el SDK de </w:t>
      </w:r>
      <w:proofErr w:type="spellStart"/>
      <w:r>
        <w:t>Wikitude</w:t>
      </w:r>
      <w:proofErr w:type="spellEnd"/>
      <w:r>
        <w:t>.</w:t>
      </w:r>
    </w:p>
    <w:p w:rsidR="003318BA" w:rsidRDefault="003318BA" w:rsidP="000C4A9E"/>
    <w:p w:rsidR="000C4A9E" w:rsidRDefault="000C4A9E" w:rsidP="000C4A9E">
      <w:pPr>
        <w:pStyle w:val="Heading2"/>
      </w:pPr>
      <w:r>
        <w:t>Objetivo</w:t>
      </w:r>
    </w:p>
    <w:p w:rsidR="000C4A9E" w:rsidRDefault="000C4A9E" w:rsidP="000C4A9E">
      <w:r>
        <w:t xml:space="preserve">Hemos implementado una aplicación para ayudar a los niños a aprender inglés, dada la importancia de este idioma hoy en día. Para ello, hemos creado un mundo con el objetivo de que los niños puedan aprender sobre distintos animales de forma </w:t>
      </w:r>
      <w:r w:rsidR="00823351">
        <w:t>interactiva</w:t>
      </w:r>
      <w:bookmarkStart w:id="0" w:name="_GoBack"/>
      <w:bookmarkEnd w:id="0"/>
      <w:r>
        <w:t>.</w:t>
      </w:r>
    </w:p>
    <w:p w:rsidR="000C4A9E" w:rsidRDefault="000C4A9E" w:rsidP="000C4A9E"/>
    <w:p w:rsidR="000C4A9E" w:rsidRDefault="000C4A9E" w:rsidP="000C4A9E">
      <w:pPr>
        <w:pStyle w:val="Heading2"/>
      </w:pPr>
      <w:r>
        <w:t>Descripción de la aplicación</w:t>
      </w:r>
    </w:p>
    <w:p w:rsidR="000C4A9E" w:rsidRDefault="000C4A9E" w:rsidP="000C4A9E">
      <w:r>
        <w:t xml:space="preserve">La aplicación muestra las instrucciones cuando el mundo se encuentra cargado mediante un POI. </w:t>
      </w:r>
    </w:p>
    <w:p w:rsidR="000C4A9E" w:rsidRDefault="000C4A9E" w:rsidP="000C4A9E">
      <w:r>
        <w:t xml:space="preserve">A continuación, se le pregunta al niño “¿quién vive ahí?”. La idea es que el niño apunte a algún </w:t>
      </w:r>
      <w:proofErr w:type="gramStart"/>
      <w:r>
        <w:t>target</w:t>
      </w:r>
      <w:proofErr w:type="gramEnd"/>
      <w:r>
        <w:t xml:space="preserve"> (en este caso todos son hogares de animales)</w:t>
      </w:r>
      <w:r w:rsidR="00801C11">
        <w:t xml:space="preserve">. Automáticamente, aparecerán uno o más aumentos, con los animales e información acerca de ellos. </w:t>
      </w:r>
    </w:p>
    <w:p w:rsidR="00801C11" w:rsidRDefault="00801C11" w:rsidP="000C4A9E">
      <w:r>
        <w:t>El niño podrá interactuar con el animal: si toca su imagen, éste pronunciará su nombre en inglés.</w:t>
      </w:r>
    </w:p>
    <w:p w:rsidR="000C4A9E" w:rsidRPr="0057363E" w:rsidRDefault="000C4A9E" w:rsidP="000C4A9E"/>
    <w:sectPr w:rsidR="000C4A9E" w:rsidRPr="0057363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D33" w:rsidRDefault="000B6D33" w:rsidP="003A59F2">
      <w:pPr>
        <w:spacing w:after="0" w:line="240" w:lineRule="auto"/>
      </w:pPr>
      <w:r>
        <w:separator/>
      </w:r>
    </w:p>
  </w:endnote>
  <w:endnote w:type="continuationSeparator" w:id="0">
    <w:p w:rsidR="000B6D33" w:rsidRDefault="000B6D33" w:rsidP="003A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186190"/>
      <w:docPartObj>
        <w:docPartGallery w:val="Page Numbers (Bottom of Page)"/>
        <w:docPartUnique/>
      </w:docPartObj>
    </w:sdtPr>
    <w:sdtEndPr>
      <w:rPr>
        <w:noProof/>
      </w:rPr>
    </w:sdtEndPr>
    <w:sdtContent>
      <w:p w:rsidR="00C0097E" w:rsidRDefault="00C0097E">
        <w:pPr>
          <w:pStyle w:val="Footer"/>
          <w:jc w:val="right"/>
        </w:pPr>
        <w:r>
          <w:fldChar w:fldCharType="begin"/>
        </w:r>
        <w:r>
          <w:instrText xml:space="preserve"> PAGE   \* MERGEFORMAT </w:instrText>
        </w:r>
        <w:r>
          <w:fldChar w:fldCharType="separate"/>
        </w:r>
        <w:r w:rsidR="00823351">
          <w:rPr>
            <w:noProof/>
          </w:rPr>
          <w:t>1</w:t>
        </w:r>
        <w:r>
          <w:rPr>
            <w:noProof/>
          </w:rPr>
          <w:fldChar w:fldCharType="end"/>
        </w:r>
      </w:p>
    </w:sdtContent>
  </w:sdt>
  <w:p w:rsidR="00C0097E" w:rsidRDefault="00C00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D33" w:rsidRDefault="000B6D33" w:rsidP="003A59F2">
      <w:pPr>
        <w:spacing w:after="0" w:line="240" w:lineRule="auto"/>
      </w:pPr>
      <w:r>
        <w:separator/>
      </w:r>
    </w:p>
  </w:footnote>
  <w:footnote w:type="continuationSeparator" w:id="0">
    <w:p w:rsidR="000B6D33" w:rsidRDefault="000B6D33" w:rsidP="003A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097E" w:rsidRDefault="00127E74" w:rsidP="003A59F2">
    <w:pPr>
      <w:pStyle w:val="Header"/>
      <w:jc w:val="right"/>
    </w:pPr>
    <w:r>
      <w:t>Tarea 3. WIKITUDE</w:t>
    </w:r>
  </w:p>
  <w:p w:rsidR="00127E74" w:rsidRDefault="00127E74" w:rsidP="003A59F2">
    <w:pPr>
      <w:pStyle w:val="Header"/>
      <w:jc w:val="right"/>
    </w:pPr>
    <w:r>
      <w:t>Realidad Aumentada y Accesibilidad. Curso 2017-2018</w:t>
    </w:r>
  </w:p>
  <w:p w:rsidR="00127E74" w:rsidRDefault="00127E74" w:rsidP="003A59F2">
    <w:pPr>
      <w:pStyle w:val="Header"/>
      <w:jc w:val="right"/>
    </w:pPr>
    <w:r>
      <w:t>Sara González Tomillo – UO244581</w:t>
    </w:r>
  </w:p>
  <w:p w:rsidR="00127E74" w:rsidRDefault="00127E74" w:rsidP="003A59F2">
    <w:pPr>
      <w:pStyle w:val="Header"/>
      <w:jc w:val="right"/>
    </w:pPr>
    <w:r>
      <w:t xml:space="preserve">Sergio Mosquera </w:t>
    </w:r>
    <w:proofErr w:type="spellStart"/>
    <w:r>
      <w:t>Dopico</w:t>
    </w:r>
    <w:proofErr w:type="spellEnd"/>
    <w:r>
      <w:t xml:space="preserve"> </w:t>
    </w:r>
    <w:r>
      <w:t>–</w:t>
    </w:r>
    <w:r>
      <w:t xml:space="preserve"> UO244835</w:t>
    </w:r>
  </w:p>
  <w:p w:rsidR="00C0097E" w:rsidRDefault="00C00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56DAE20"/>
    <w:multiLevelType w:val="hybridMultilevel"/>
    <w:tmpl w:val="944598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BB1E7D"/>
    <w:multiLevelType w:val="hybridMultilevel"/>
    <w:tmpl w:val="770CA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F171B"/>
    <w:multiLevelType w:val="hybridMultilevel"/>
    <w:tmpl w:val="5804FF70"/>
    <w:lvl w:ilvl="0" w:tplc="48682DBC">
      <w:start w:val="4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B28FB"/>
    <w:multiLevelType w:val="hybridMultilevel"/>
    <w:tmpl w:val="A2D40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3783FE3"/>
    <w:multiLevelType w:val="hybridMultilevel"/>
    <w:tmpl w:val="8402C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C6EF5"/>
    <w:multiLevelType w:val="hybridMultilevel"/>
    <w:tmpl w:val="B1BAB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D455B"/>
    <w:multiLevelType w:val="hybridMultilevel"/>
    <w:tmpl w:val="F0F2084C"/>
    <w:lvl w:ilvl="0" w:tplc="1180E106">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82C93"/>
    <w:multiLevelType w:val="hybridMultilevel"/>
    <w:tmpl w:val="CAA48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47883"/>
    <w:multiLevelType w:val="hybridMultilevel"/>
    <w:tmpl w:val="3A342B72"/>
    <w:lvl w:ilvl="0" w:tplc="BF9AF6C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B40D2D"/>
    <w:multiLevelType w:val="hybridMultilevel"/>
    <w:tmpl w:val="371C9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0124A"/>
    <w:multiLevelType w:val="hybridMultilevel"/>
    <w:tmpl w:val="F95C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470E0"/>
    <w:multiLevelType w:val="hybridMultilevel"/>
    <w:tmpl w:val="007020F4"/>
    <w:lvl w:ilvl="0" w:tplc="F67814C0">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62796C"/>
    <w:multiLevelType w:val="hybridMultilevel"/>
    <w:tmpl w:val="3F0C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177EF3"/>
    <w:multiLevelType w:val="hybridMultilevel"/>
    <w:tmpl w:val="08F048CC"/>
    <w:lvl w:ilvl="0" w:tplc="42B6D388">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4C4941"/>
    <w:multiLevelType w:val="hybridMultilevel"/>
    <w:tmpl w:val="0DA82574"/>
    <w:lvl w:ilvl="0" w:tplc="1FE4DA78">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211ADB"/>
    <w:multiLevelType w:val="hybridMultilevel"/>
    <w:tmpl w:val="091A8E28"/>
    <w:lvl w:ilvl="0" w:tplc="4EE065DA">
      <w:start w:val="7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C93F41"/>
    <w:multiLevelType w:val="hybridMultilevel"/>
    <w:tmpl w:val="A992F7AA"/>
    <w:lvl w:ilvl="0" w:tplc="D73CA55E">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84210C"/>
    <w:multiLevelType w:val="hybridMultilevel"/>
    <w:tmpl w:val="0A7ED798"/>
    <w:lvl w:ilvl="0" w:tplc="9B3CBE2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060A9D"/>
    <w:multiLevelType w:val="hybridMultilevel"/>
    <w:tmpl w:val="A38244B6"/>
    <w:lvl w:ilvl="0" w:tplc="69A6A1BA">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9"/>
  </w:num>
  <w:num w:numId="4">
    <w:abstractNumId w:val="5"/>
  </w:num>
  <w:num w:numId="5">
    <w:abstractNumId w:val="3"/>
  </w:num>
  <w:num w:numId="6">
    <w:abstractNumId w:val="0"/>
  </w:num>
  <w:num w:numId="7">
    <w:abstractNumId w:val="16"/>
  </w:num>
  <w:num w:numId="8">
    <w:abstractNumId w:val="7"/>
  </w:num>
  <w:num w:numId="9">
    <w:abstractNumId w:val="10"/>
  </w:num>
  <w:num w:numId="10">
    <w:abstractNumId w:val="4"/>
  </w:num>
  <w:num w:numId="11">
    <w:abstractNumId w:val="8"/>
  </w:num>
  <w:num w:numId="12">
    <w:abstractNumId w:val="13"/>
  </w:num>
  <w:num w:numId="13">
    <w:abstractNumId w:val="14"/>
  </w:num>
  <w:num w:numId="14">
    <w:abstractNumId w:val="11"/>
  </w:num>
  <w:num w:numId="15">
    <w:abstractNumId w:val="18"/>
  </w:num>
  <w:num w:numId="16">
    <w:abstractNumId w:val="2"/>
  </w:num>
  <w:num w:numId="17">
    <w:abstractNumId w:val="15"/>
  </w:num>
  <w:num w:numId="18">
    <w:abstractNumId w:val="6"/>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 w:vendorID="64" w:dllVersion="6" w:nlCheck="1" w:checkStyle="0"/>
  <w:activeWritingStyle w:appName="MSWord" w:lang="en-US" w:vendorID="64" w:dllVersion="6" w:nlCheck="1" w:checkStyle="1"/>
  <w:activeWritingStyle w:appName="MSWord" w:lang="es-ES" w:vendorID="64" w:dllVersion="4096" w:nlCheck="1" w:checkStyle="0"/>
  <w:activeWritingStyle w:appName="MSWord" w:lang="en-US" w:vendorID="64" w:dllVersion="4096" w:nlCheck="1" w:checkStyle="0"/>
  <w:activeWritingStyle w:appName="MSWord" w:lang="es-ES" w:vendorID="64" w:dllVersion="0" w:nlCheck="1" w:checkStyle="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A80"/>
    <w:rsid w:val="00023C0D"/>
    <w:rsid w:val="00027086"/>
    <w:rsid w:val="00072422"/>
    <w:rsid w:val="00081239"/>
    <w:rsid w:val="000A0CB8"/>
    <w:rsid w:val="000A1DA7"/>
    <w:rsid w:val="000B6D33"/>
    <w:rsid w:val="000C4A9E"/>
    <w:rsid w:val="00127E74"/>
    <w:rsid w:val="001444BE"/>
    <w:rsid w:val="00153E11"/>
    <w:rsid w:val="00195695"/>
    <w:rsid w:val="001A7350"/>
    <w:rsid w:val="00204B6F"/>
    <w:rsid w:val="00204BEC"/>
    <w:rsid w:val="00246A21"/>
    <w:rsid w:val="0026055B"/>
    <w:rsid w:val="002B1871"/>
    <w:rsid w:val="002C3408"/>
    <w:rsid w:val="003318BA"/>
    <w:rsid w:val="00336EC4"/>
    <w:rsid w:val="00346F73"/>
    <w:rsid w:val="00394C73"/>
    <w:rsid w:val="003A59F2"/>
    <w:rsid w:val="0047734F"/>
    <w:rsid w:val="004B2D68"/>
    <w:rsid w:val="004E0C1E"/>
    <w:rsid w:val="004F44B6"/>
    <w:rsid w:val="00502A2F"/>
    <w:rsid w:val="00506DE0"/>
    <w:rsid w:val="00560613"/>
    <w:rsid w:val="00571978"/>
    <w:rsid w:val="0057363E"/>
    <w:rsid w:val="005E0A80"/>
    <w:rsid w:val="005E49BD"/>
    <w:rsid w:val="005F6098"/>
    <w:rsid w:val="006307CB"/>
    <w:rsid w:val="006609EC"/>
    <w:rsid w:val="00676033"/>
    <w:rsid w:val="00692205"/>
    <w:rsid w:val="006B178D"/>
    <w:rsid w:val="006B4E7F"/>
    <w:rsid w:val="006B5FB7"/>
    <w:rsid w:val="006C3ED4"/>
    <w:rsid w:val="006D4062"/>
    <w:rsid w:val="007839B4"/>
    <w:rsid w:val="007C2BFC"/>
    <w:rsid w:val="00801C11"/>
    <w:rsid w:val="00817A10"/>
    <w:rsid w:val="00823351"/>
    <w:rsid w:val="008370CD"/>
    <w:rsid w:val="00860782"/>
    <w:rsid w:val="008616EC"/>
    <w:rsid w:val="0086719D"/>
    <w:rsid w:val="00880CBB"/>
    <w:rsid w:val="008E1B56"/>
    <w:rsid w:val="008F2FDD"/>
    <w:rsid w:val="0090126E"/>
    <w:rsid w:val="00915FE0"/>
    <w:rsid w:val="00934772"/>
    <w:rsid w:val="009B401D"/>
    <w:rsid w:val="009C2FCB"/>
    <w:rsid w:val="009D4ACF"/>
    <w:rsid w:val="009F5DAA"/>
    <w:rsid w:val="00A122CD"/>
    <w:rsid w:val="00A365B5"/>
    <w:rsid w:val="00A50DC0"/>
    <w:rsid w:val="00A94026"/>
    <w:rsid w:val="00AB3533"/>
    <w:rsid w:val="00AC1A27"/>
    <w:rsid w:val="00AD0461"/>
    <w:rsid w:val="00AE738B"/>
    <w:rsid w:val="00AF16D7"/>
    <w:rsid w:val="00B633E2"/>
    <w:rsid w:val="00B809BA"/>
    <w:rsid w:val="00B952B3"/>
    <w:rsid w:val="00B9760B"/>
    <w:rsid w:val="00BB35DB"/>
    <w:rsid w:val="00BB39FA"/>
    <w:rsid w:val="00BB7CC5"/>
    <w:rsid w:val="00C0097E"/>
    <w:rsid w:val="00CA5B90"/>
    <w:rsid w:val="00CB7272"/>
    <w:rsid w:val="00D04B18"/>
    <w:rsid w:val="00D25DC6"/>
    <w:rsid w:val="00D36DC1"/>
    <w:rsid w:val="00D450B3"/>
    <w:rsid w:val="00D926E7"/>
    <w:rsid w:val="00DC3953"/>
    <w:rsid w:val="00DD4B0A"/>
    <w:rsid w:val="00DF6EF7"/>
    <w:rsid w:val="00E00C9E"/>
    <w:rsid w:val="00E051A6"/>
    <w:rsid w:val="00E12888"/>
    <w:rsid w:val="00E226D1"/>
    <w:rsid w:val="00E35007"/>
    <w:rsid w:val="00E36EFB"/>
    <w:rsid w:val="00E41B67"/>
    <w:rsid w:val="00E610BF"/>
    <w:rsid w:val="00E6609F"/>
    <w:rsid w:val="00EF00FE"/>
    <w:rsid w:val="00EF4B9E"/>
    <w:rsid w:val="00F03367"/>
    <w:rsid w:val="00F86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0D66"/>
  <w15:chartTrackingRefBased/>
  <w15:docId w15:val="{C588445C-B4C0-4820-A961-E0733217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9F2"/>
    <w:rPr>
      <w:lang w:val="es-ES"/>
    </w:rPr>
  </w:style>
  <w:style w:type="paragraph" w:styleId="Heading1">
    <w:name w:val="heading 1"/>
    <w:basedOn w:val="Normal"/>
    <w:next w:val="Normal"/>
    <w:link w:val="Heading1Char"/>
    <w:uiPriority w:val="9"/>
    <w:qFormat/>
    <w:rsid w:val="003A59F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3A59F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A59F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A59F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A59F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A59F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A59F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A59F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A59F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9F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3A59F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A59F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A59F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A59F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A59F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A59F2"/>
    <w:rPr>
      <w:i/>
      <w:iCs/>
    </w:rPr>
  </w:style>
  <w:style w:type="character" w:customStyle="1" w:styleId="Heading8Char">
    <w:name w:val="Heading 8 Char"/>
    <w:basedOn w:val="DefaultParagraphFont"/>
    <w:link w:val="Heading8"/>
    <w:uiPriority w:val="9"/>
    <w:semiHidden/>
    <w:rsid w:val="003A59F2"/>
    <w:rPr>
      <w:b/>
      <w:bCs/>
    </w:rPr>
  </w:style>
  <w:style w:type="character" w:customStyle="1" w:styleId="Heading9Char">
    <w:name w:val="Heading 9 Char"/>
    <w:basedOn w:val="DefaultParagraphFont"/>
    <w:link w:val="Heading9"/>
    <w:uiPriority w:val="9"/>
    <w:semiHidden/>
    <w:rsid w:val="003A59F2"/>
    <w:rPr>
      <w:i/>
      <w:iCs/>
    </w:rPr>
  </w:style>
  <w:style w:type="paragraph" w:styleId="Caption">
    <w:name w:val="caption"/>
    <w:basedOn w:val="Normal"/>
    <w:next w:val="Normal"/>
    <w:uiPriority w:val="35"/>
    <w:semiHidden/>
    <w:unhideWhenUsed/>
    <w:qFormat/>
    <w:rsid w:val="003A59F2"/>
    <w:rPr>
      <w:b/>
      <w:bCs/>
      <w:sz w:val="18"/>
      <w:szCs w:val="18"/>
    </w:rPr>
  </w:style>
  <w:style w:type="paragraph" w:styleId="Title">
    <w:name w:val="Title"/>
    <w:basedOn w:val="Normal"/>
    <w:next w:val="Normal"/>
    <w:link w:val="TitleChar"/>
    <w:uiPriority w:val="10"/>
    <w:qFormat/>
    <w:rsid w:val="003A59F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A59F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A59F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A59F2"/>
    <w:rPr>
      <w:rFonts w:asciiTheme="majorHAnsi" w:eastAsiaTheme="majorEastAsia" w:hAnsiTheme="majorHAnsi" w:cstheme="majorBidi"/>
      <w:sz w:val="24"/>
      <w:szCs w:val="24"/>
    </w:rPr>
  </w:style>
  <w:style w:type="character" w:styleId="Strong">
    <w:name w:val="Strong"/>
    <w:basedOn w:val="DefaultParagraphFont"/>
    <w:uiPriority w:val="22"/>
    <w:qFormat/>
    <w:rsid w:val="003A59F2"/>
    <w:rPr>
      <w:b/>
      <w:bCs/>
      <w:color w:val="auto"/>
    </w:rPr>
  </w:style>
  <w:style w:type="character" w:styleId="Emphasis">
    <w:name w:val="Emphasis"/>
    <w:basedOn w:val="DefaultParagraphFont"/>
    <w:uiPriority w:val="20"/>
    <w:qFormat/>
    <w:rsid w:val="003A59F2"/>
    <w:rPr>
      <w:i/>
      <w:iCs/>
      <w:color w:val="auto"/>
    </w:rPr>
  </w:style>
  <w:style w:type="paragraph" w:styleId="NoSpacing">
    <w:name w:val="No Spacing"/>
    <w:uiPriority w:val="1"/>
    <w:qFormat/>
    <w:rsid w:val="003A59F2"/>
    <w:pPr>
      <w:spacing w:after="0" w:line="240" w:lineRule="auto"/>
    </w:pPr>
  </w:style>
  <w:style w:type="paragraph" w:styleId="Quote">
    <w:name w:val="Quote"/>
    <w:basedOn w:val="Normal"/>
    <w:next w:val="Normal"/>
    <w:link w:val="QuoteChar"/>
    <w:uiPriority w:val="29"/>
    <w:qFormat/>
    <w:rsid w:val="003A59F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A59F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A59F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A59F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A59F2"/>
    <w:rPr>
      <w:i/>
      <w:iCs/>
      <w:color w:val="auto"/>
    </w:rPr>
  </w:style>
  <w:style w:type="character" w:styleId="IntenseEmphasis">
    <w:name w:val="Intense Emphasis"/>
    <w:basedOn w:val="DefaultParagraphFont"/>
    <w:uiPriority w:val="21"/>
    <w:qFormat/>
    <w:rsid w:val="003A59F2"/>
    <w:rPr>
      <w:b/>
      <w:bCs/>
      <w:i/>
      <w:iCs/>
      <w:color w:val="auto"/>
    </w:rPr>
  </w:style>
  <w:style w:type="character" w:styleId="SubtleReference">
    <w:name w:val="Subtle Reference"/>
    <w:basedOn w:val="DefaultParagraphFont"/>
    <w:uiPriority w:val="31"/>
    <w:qFormat/>
    <w:rsid w:val="003A59F2"/>
    <w:rPr>
      <w:smallCaps/>
      <w:color w:val="auto"/>
      <w:u w:val="single" w:color="7F7F7F" w:themeColor="text1" w:themeTint="80"/>
    </w:rPr>
  </w:style>
  <w:style w:type="character" w:styleId="IntenseReference">
    <w:name w:val="Intense Reference"/>
    <w:basedOn w:val="DefaultParagraphFont"/>
    <w:uiPriority w:val="32"/>
    <w:qFormat/>
    <w:rsid w:val="003A59F2"/>
    <w:rPr>
      <w:b/>
      <w:bCs/>
      <w:smallCaps/>
      <w:color w:val="auto"/>
      <w:u w:val="single"/>
    </w:rPr>
  </w:style>
  <w:style w:type="character" w:styleId="BookTitle">
    <w:name w:val="Book Title"/>
    <w:basedOn w:val="DefaultParagraphFont"/>
    <w:uiPriority w:val="33"/>
    <w:qFormat/>
    <w:rsid w:val="003A59F2"/>
    <w:rPr>
      <w:b/>
      <w:bCs/>
      <w:smallCaps/>
      <w:color w:val="auto"/>
    </w:rPr>
  </w:style>
  <w:style w:type="paragraph" w:styleId="TOCHeading">
    <w:name w:val="TOC Heading"/>
    <w:basedOn w:val="Heading1"/>
    <w:next w:val="Normal"/>
    <w:uiPriority w:val="39"/>
    <w:semiHidden/>
    <w:unhideWhenUsed/>
    <w:qFormat/>
    <w:rsid w:val="003A59F2"/>
    <w:pPr>
      <w:outlineLvl w:val="9"/>
    </w:pPr>
  </w:style>
  <w:style w:type="paragraph" w:styleId="ListParagraph">
    <w:name w:val="List Paragraph"/>
    <w:basedOn w:val="Normal"/>
    <w:uiPriority w:val="34"/>
    <w:qFormat/>
    <w:rsid w:val="003A59F2"/>
    <w:pPr>
      <w:ind w:left="720"/>
      <w:contextualSpacing/>
    </w:pPr>
  </w:style>
  <w:style w:type="paragraph" w:styleId="Header">
    <w:name w:val="header"/>
    <w:basedOn w:val="Normal"/>
    <w:link w:val="HeaderChar"/>
    <w:uiPriority w:val="99"/>
    <w:unhideWhenUsed/>
    <w:rsid w:val="003A59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59F2"/>
  </w:style>
  <w:style w:type="paragraph" w:styleId="Footer">
    <w:name w:val="footer"/>
    <w:basedOn w:val="Normal"/>
    <w:link w:val="FooterChar"/>
    <w:uiPriority w:val="99"/>
    <w:unhideWhenUsed/>
    <w:rsid w:val="003A59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59F2"/>
  </w:style>
  <w:style w:type="character" w:styleId="Hyperlink">
    <w:name w:val="Hyperlink"/>
    <w:basedOn w:val="DefaultParagraphFont"/>
    <w:uiPriority w:val="99"/>
    <w:unhideWhenUsed/>
    <w:rsid w:val="00B9760B"/>
    <w:rPr>
      <w:color w:val="0563C1" w:themeColor="hyperlink"/>
      <w:u w:val="single"/>
    </w:rPr>
  </w:style>
  <w:style w:type="character" w:styleId="FollowedHyperlink">
    <w:name w:val="FollowedHyperlink"/>
    <w:basedOn w:val="DefaultParagraphFont"/>
    <w:uiPriority w:val="99"/>
    <w:semiHidden/>
    <w:unhideWhenUsed/>
    <w:rsid w:val="00B9760B"/>
    <w:rPr>
      <w:color w:val="954F72" w:themeColor="followedHyperlink"/>
      <w:u w:val="single"/>
    </w:rPr>
  </w:style>
  <w:style w:type="paragraph" w:customStyle="1" w:styleId="Default">
    <w:name w:val="Default"/>
    <w:rsid w:val="0026055B"/>
    <w:pPr>
      <w:autoSpaceDE w:val="0"/>
      <w:autoSpaceDN w:val="0"/>
      <w:adjustRightInd w:val="0"/>
      <w:spacing w:after="0" w:line="240" w:lineRule="auto"/>
      <w:jc w:val="left"/>
    </w:pPr>
    <w:rPr>
      <w:rFonts w:ascii="Calibri" w:hAnsi="Calibri" w:cs="Calibri"/>
      <w:color w:val="000000"/>
      <w:sz w:val="24"/>
      <w:szCs w:val="24"/>
      <w:lang w:val="es-ES"/>
    </w:rPr>
  </w:style>
  <w:style w:type="character" w:styleId="UnresolvedMention">
    <w:name w:val="Unresolved Mention"/>
    <w:basedOn w:val="DefaultParagraphFont"/>
    <w:uiPriority w:val="99"/>
    <w:semiHidden/>
    <w:unhideWhenUsed/>
    <w:rsid w:val="002605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Documents\Custom%20Office%20Templates\entregab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61207-4C27-41EA-A511-EE7EEE9F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entregable.dotx</Template>
  <TotalTime>12</TotalTime>
  <Pages>1</Pages>
  <Words>131</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Tomillo</dc:creator>
  <cp:keywords/>
  <dc:description/>
  <cp:lastModifiedBy>Sara González Tomillo</cp:lastModifiedBy>
  <cp:revision>7</cp:revision>
  <cp:lastPrinted>2018-01-08T16:05:00Z</cp:lastPrinted>
  <dcterms:created xsi:type="dcterms:W3CDTF">2018-01-12T16:59:00Z</dcterms:created>
  <dcterms:modified xsi:type="dcterms:W3CDTF">2018-01-12T17:11:00Z</dcterms:modified>
</cp:coreProperties>
</file>